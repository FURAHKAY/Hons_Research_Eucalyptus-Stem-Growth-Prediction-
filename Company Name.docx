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71579" w14:textId="43540D34" w:rsidR="004360AC" w:rsidRPr="004360AC" w:rsidRDefault="004360AC" w:rsidP="003B40FB">
      <w:pPr>
        <w:pStyle w:val="SenderContactInfo"/>
        <w:spacing w:line="276" w:lineRule="auto"/>
      </w:pPr>
      <w:r w:rsidRPr="004360AC">
        <w:rPr>
          <w:b/>
          <w:bCs/>
          <w:lang w:val="en-ZA"/>
        </w:rPr>
        <w:t>[Company Name]</w:t>
      </w:r>
      <w:r w:rsidRPr="004360AC">
        <w:rPr>
          <w:lang w:val="en-ZA"/>
        </w:rPr>
        <w:br/>
        <w:t>[Company Address]</w:t>
      </w:r>
      <w:r w:rsidRPr="004360AC">
        <w:rPr>
          <w:lang w:val="en-ZA"/>
        </w:rPr>
        <w:br/>
        <w:t>[City, Postal Code]</w:t>
      </w:r>
      <w:r w:rsidRPr="004360AC">
        <w:rPr>
          <w:lang w:val="en-ZA"/>
        </w:rPr>
        <w:br/>
        <w:t>[Email Address]</w:t>
      </w:r>
      <w:r w:rsidRPr="004360AC">
        <w:rPr>
          <w:lang w:val="en-ZA"/>
        </w:rPr>
        <w:br/>
        <w:t>[Phone Number]</w:t>
      </w:r>
    </w:p>
    <w:p w14:paraId="15FF7D54" w14:textId="77777777" w:rsidR="004360AC" w:rsidRPr="004360AC" w:rsidRDefault="004360AC" w:rsidP="003B40FB">
      <w:pPr>
        <w:spacing w:line="276" w:lineRule="auto"/>
        <w:rPr>
          <w:lang w:val="en-ZA"/>
        </w:rPr>
      </w:pPr>
      <w:r w:rsidRPr="004360AC">
        <w:rPr>
          <w:lang w:val="en-ZA"/>
        </w:rPr>
        <w:t>[Date]</w:t>
      </w:r>
    </w:p>
    <w:p w14:paraId="0577C61A" w14:textId="77777777" w:rsidR="004360AC" w:rsidRPr="004360AC" w:rsidRDefault="004360AC" w:rsidP="003B40FB">
      <w:pPr>
        <w:spacing w:line="276" w:lineRule="auto"/>
        <w:rPr>
          <w:lang w:val="en-ZA"/>
        </w:rPr>
      </w:pPr>
      <w:r w:rsidRPr="004360AC">
        <w:rPr>
          <w:b/>
          <w:bCs/>
          <w:lang w:val="en-ZA"/>
        </w:rPr>
        <w:t>[Candidate's Full Name]</w:t>
      </w:r>
      <w:r w:rsidRPr="004360AC">
        <w:rPr>
          <w:lang w:val="en-ZA"/>
        </w:rPr>
        <w:br/>
        <w:t>[Candidate's Address]</w:t>
      </w:r>
      <w:r w:rsidRPr="004360AC">
        <w:rPr>
          <w:lang w:val="en-ZA"/>
        </w:rPr>
        <w:br/>
        <w:t>[City, Postal Code]</w:t>
      </w:r>
    </w:p>
    <w:p w14:paraId="78D1CDD9" w14:textId="77777777" w:rsidR="004360AC" w:rsidRPr="004360AC" w:rsidRDefault="004360AC" w:rsidP="003B40FB">
      <w:pPr>
        <w:spacing w:line="276" w:lineRule="auto"/>
        <w:rPr>
          <w:lang w:val="en-ZA"/>
        </w:rPr>
      </w:pPr>
      <w:r w:rsidRPr="004360AC">
        <w:rPr>
          <w:b/>
          <w:bCs/>
          <w:lang w:val="en-ZA"/>
        </w:rPr>
        <w:t>Subject: Offer of Employment - Software Developer (Fixed-Term Contract)</w:t>
      </w:r>
    </w:p>
    <w:p w14:paraId="23D2E995" w14:textId="268A0BAD" w:rsidR="004360AC" w:rsidRPr="004360AC" w:rsidRDefault="004360AC" w:rsidP="003B40FB">
      <w:pPr>
        <w:spacing w:line="276" w:lineRule="auto"/>
        <w:rPr>
          <w:lang w:val="en-ZA"/>
        </w:rPr>
      </w:pPr>
      <w:r w:rsidRPr="004360AC">
        <w:rPr>
          <w:lang w:val="en-ZA"/>
        </w:rPr>
        <w:t xml:space="preserve">We are pleased to offer you the position of </w:t>
      </w:r>
      <w:r w:rsidRPr="004360AC">
        <w:rPr>
          <w:b/>
          <w:bCs/>
          <w:lang w:val="en-ZA"/>
        </w:rPr>
        <w:t>Software Developer</w:t>
      </w:r>
      <w:r w:rsidRPr="004360AC">
        <w:rPr>
          <w:lang w:val="en-ZA"/>
        </w:rPr>
        <w:t xml:space="preserve"> at </w:t>
      </w:r>
      <w:r w:rsidRPr="004360AC">
        <w:rPr>
          <w:b/>
          <w:bCs/>
          <w:lang w:val="en-ZA"/>
        </w:rPr>
        <w:t>[Company Name]</w:t>
      </w:r>
      <w:r w:rsidRPr="004360AC">
        <w:rPr>
          <w:lang w:val="en-ZA"/>
        </w:rPr>
        <w:t xml:space="preserve">. Based on your experience and qualifications, we are excited to welcome you to our team. This is a fixed-term contract commencing on </w:t>
      </w:r>
      <w:r w:rsidRPr="004360AC">
        <w:rPr>
          <w:b/>
          <w:bCs/>
          <w:lang w:val="en-ZA"/>
        </w:rPr>
        <w:t xml:space="preserve">1 </w:t>
      </w:r>
      <w:r w:rsidR="003B40FB">
        <w:rPr>
          <w:b/>
          <w:bCs/>
          <w:lang w:val="en-ZA"/>
        </w:rPr>
        <w:t>November</w:t>
      </w:r>
      <w:r w:rsidRPr="004360AC">
        <w:rPr>
          <w:b/>
          <w:bCs/>
          <w:lang w:val="en-ZA"/>
        </w:rPr>
        <w:t xml:space="preserve"> 2024</w:t>
      </w:r>
      <w:r w:rsidRPr="004360AC">
        <w:rPr>
          <w:lang w:val="en-ZA"/>
        </w:rPr>
        <w:t xml:space="preserve"> and concluding on </w:t>
      </w:r>
      <w:r w:rsidRPr="004360AC">
        <w:rPr>
          <w:b/>
          <w:bCs/>
          <w:lang w:val="en-ZA"/>
        </w:rPr>
        <w:t>3</w:t>
      </w:r>
      <w:r w:rsidR="003B40FB">
        <w:rPr>
          <w:b/>
          <w:bCs/>
          <w:lang w:val="en-ZA"/>
        </w:rPr>
        <w:t>0</w:t>
      </w:r>
      <w:r w:rsidRPr="004360AC">
        <w:rPr>
          <w:b/>
          <w:bCs/>
          <w:lang w:val="en-ZA"/>
        </w:rPr>
        <w:t xml:space="preserve"> </w:t>
      </w:r>
      <w:r w:rsidR="003B40FB">
        <w:rPr>
          <w:b/>
          <w:bCs/>
          <w:lang w:val="en-ZA"/>
        </w:rPr>
        <w:t>April</w:t>
      </w:r>
      <w:r w:rsidRPr="004360AC">
        <w:rPr>
          <w:b/>
          <w:bCs/>
          <w:lang w:val="en-ZA"/>
        </w:rPr>
        <w:t xml:space="preserve"> 2028</w:t>
      </w:r>
      <w:r w:rsidRPr="004360AC">
        <w:rPr>
          <w:lang w:val="en-ZA"/>
        </w:rPr>
        <w:t>.</w:t>
      </w:r>
    </w:p>
    <w:p w14:paraId="107E555E" w14:textId="77777777" w:rsidR="003B40FB" w:rsidRDefault="003B40FB" w:rsidP="003B40FB">
      <w:pPr>
        <w:spacing w:line="276" w:lineRule="auto"/>
        <w:rPr>
          <w:b/>
          <w:bCs/>
          <w:lang w:val="en-ZA"/>
        </w:rPr>
      </w:pPr>
    </w:p>
    <w:p w14:paraId="5A5785E3" w14:textId="72465D83" w:rsidR="004360AC" w:rsidRPr="004360AC" w:rsidRDefault="004360AC" w:rsidP="003B40FB">
      <w:pPr>
        <w:spacing w:line="276" w:lineRule="auto"/>
        <w:rPr>
          <w:b/>
          <w:bCs/>
          <w:lang w:val="en-ZA"/>
        </w:rPr>
      </w:pPr>
      <w:r w:rsidRPr="004360AC">
        <w:rPr>
          <w:b/>
          <w:bCs/>
          <w:lang w:val="en-ZA"/>
        </w:rPr>
        <w:t>Position:</w:t>
      </w:r>
    </w:p>
    <w:p w14:paraId="6AB82D0E" w14:textId="77777777" w:rsidR="004360AC" w:rsidRPr="004360AC" w:rsidRDefault="004360AC" w:rsidP="003B40FB">
      <w:pPr>
        <w:numPr>
          <w:ilvl w:val="0"/>
          <w:numId w:val="15"/>
        </w:numPr>
        <w:spacing w:line="240" w:lineRule="auto"/>
        <w:rPr>
          <w:lang w:val="en-ZA"/>
        </w:rPr>
      </w:pPr>
      <w:r w:rsidRPr="004360AC">
        <w:rPr>
          <w:b/>
          <w:bCs/>
          <w:lang w:val="en-ZA"/>
        </w:rPr>
        <w:t>Title</w:t>
      </w:r>
      <w:r w:rsidRPr="004360AC">
        <w:rPr>
          <w:lang w:val="en-ZA"/>
        </w:rPr>
        <w:t>: Software Developer</w:t>
      </w:r>
    </w:p>
    <w:p w14:paraId="36A558E3" w14:textId="77777777" w:rsidR="004360AC" w:rsidRPr="004360AC" w:rsidRDefault="004360AC" w:rsidP="003B40FB">
      <w:pPr>
        <w:numPr>
          <w:ilvl w:val="0"/>
          <w:numId w:val="15"/>
        </w:numPr>
        <w:spacing w:line="240" w:lineRule="auto"/>
        <w:rPr>
          <w:lang w:val="en-ZA"/>
        </w:rPr>
      </w:pPr>
      <w:r w:rsidRPr="004360AC">
        <w:rPr>
          <w:b/>
          <w:bCs/>
          <w:lang w:val="en-ZA"/>
        </w:rPr>
        <w:t>Reporting to</w:t>
      </w:r>
      <w:r w:rsidRPr="004360AC">
        <w:rPr>
          <w:lang w:val="en-ZA"/>
        </w:rPr>
        <w:t>: [Manager’s Name/Title]</w:t>
      </w:r>
    </w:p>
    <w:p w14:paraId="004FDE66" w14:textId="77777777" w:rsidR="004360AC" w:rsidRPr="004360AC" w:rsidRDefault="004360AC" w:rsidP="003B40FB">
      <w:pPr>
        <w:numPr>
          <w:ilvl w:val="0"/>
          <w:numId w:val="15"/>
        </w:numPr>
        <w:spacing w:line="240" w:lineRule="auto"/>
        <w:rPr>
          <w:lang w:val="en-ZA"/>
        </w:rPr>
      </w:pPr>
      <w:r w:rsidRPr="004360AC">
        <w:rPr>
          <w:b/>
          <w:bCs/>
          <w:lang w:val="en-ZA"/>
        </w:rPr>
        <w:t>Start Date</w:t>
      </w:r>
      <w:r w:rsidRPr="004360AC">
        <w:rPr>
          <w:lang w:val="en-ZA"/>
        </w:rPr>
        <w:t>: To be determined upon successful visa approval.</w:t>
      </w:r>
    </w:p>
    <w:p w14:paraId="1313B20B" w14:textId="77777777" w:rsidR="004360AC" w:rsidRPr="004360AC" w:rsidRDefault="004360AC" w:rsidP="003B40FB">
      <w:pPr>
        <w:numPr>
          <w:ilvl w:val="0"/>
          <w:numId w:val="15"/>
        </w:numPr>
        <w:spacing w:line="240" w:lineRule="auto"/>
        <w:rPr>
          <w:lang w:val="en-ZA"/>
        </w:rPr>
      </w:pPr>
      <w:r w:rsidRPr="004360AC">
        <w:rPr>
          <w:b/>
          <w:bCs/>
          <w:lang w:val="en-ZA"/>
        </w:rPr>
        <w:t>End Date</w:t>
      </w:r>
      <w:r w:rsidRPr="004360AC">
        <w:rPr>
          <w:lang w:val="en-ZA"/>
        </w:rPr>
        <w:t>: 31 March 2028</w:t>
      </w:r>
    </w:p>
    <w:p w14:paraId="75A2124E" w14:textId="77777777" w:rsidR="004360AC" w:rsidRPr="004360AC" w:rsidRDefault="004360AC" w:rsidP="003B40FB">
      <w:pPr>
        <w:spacing w:line="276" w:lineRule="auto"/>
        <w:rPr>
          <w:b/>
          <w:bCs/>
          <w:lang w:val="en-ZA"/>
        </w:rPr>
      </w:pPr>
      <w:r w:rsidRPr="004360AC">
        <w:rPr>
          <w:b/>
          <w:bCs/>
          <w:lang w:val="en-ZA"/>
        </w:rPr>
        <w:t>Compensation:</w:t>
      </w:r>
    </w:p>
    <w:p w14:paraId="376257A2" w14:textId="77777777" w:rsidR="003B40FB" w:rsidRDefault="004360AC" w:rsidP="003B40FB">
      <w:pPr>
        <w:numPr>
          <w:ilvl w:val="0"/>
          <w:numId w:val="16"/>
        </w:numPr>
        <w:spacing w:line="276" w:lineRule="auto"/>
        <w:rPr>
          <w:lang w:val="en-ZA"/>
        </w:rPr>
      </w:pPr>
      <w:r w:rsidRPr="004360AC">
        <w:rPr>
          <w:b/>
          <w:bCs/>
          <w:lang w:val="en-ZA"/>
        </w:rPr>
        <w:t>Base Salary</w:t>
      </w:r>
      <w:r w:rsidRPr="004360AC">
        <w:rPr>
          <w:lang w:val="en-ZA"/>
        </w:rPr>
        <w:t xml:space="preserve">: ZAR </w:t>
      </w:r>
      <w:r w:rsidRPr="004360AC">
        <w:rPr>
          <w:b/>
          <w:bCs/>
          <w:lang w:val="en-ZA"/>
        </w:rPr>
        <w:t>300,000</w:t>
      </w:r>
      <w:r w:rsidRPr="004360AC">
        <w:rPr>
          <w:lang w:val="en-ZA"/>
        </w:rPr>
        <w:t xml:space="preserve"> per annum, payable in monthly </w:t>
      </w:r>
      <w:proofErr w:type="spellStart"/>
      <w:r w:rsidRPr="004360AC">
        <w:rPr>
          <w:lang w:val="en-ZA"/>
        </w:rPr>
        <w:t>installments</w:t>
      </w:r>
      <w:proofErr w:type="spellEnd"/>
      <w:r w:rsidRPr="004360AC">
        <w:rPr>
          <w:lang w:val="en-ZA"/>
        </w:rPr>
        <w:t xml:space="preserve"> of ZAR </w:t>
      </w:r>
      <w:r w:rsidRPr="004360AC">
        <w:rPr>
          <w:b/>
          <w:bCs/>
          <w:lang w:val="en-ZA"/>
        </w:rPr>
        <w:t>25,000</w:t>
      </w:r>
      <w:r w:rsidRPr="004360AC">
        <w:rPr>
          <w:lang w:val="en-ZA"/>
        </w:rPr>
        <w:t xml:space="preserve"> on the </w:t>
      </w:r>
      <w:r>
        <w:rPr>
          <w:lang w:val="en-ZA"/>
        </w:rPr>
        <w:t>25th</w:t>
      </w:r>
      <w:r w:rsidRPr="004360AC">
        <w:rPr>
          <w:lang w:val="en-ZA"/>
        </w:rPr>
        <w:t xml:space="preserve"> of each month.</w:t>
      </w:r>
    </w:p>
    <w:p w14:paraId="6B1B08BD" w14:textId="2D01C153" w:rsidR="003B40FB" w:rsidRPr="003B40FB" w:rsidRDefault="003B40FB" w:rsidP="003B40FB">
      <w:pPr>
        <w:spacing w:line="276" w:lineRule="auto"/>
        <w:rPr>
          <w:lang w:val="en-ZA"/>
        </w:rPr>
      </w:pPr>
      <w:r w:rsidRPr="003B40FB">
        <w:rPr>
          <w:b/>
          <w:bCs/>
          <w:lang w:val="en-ZA"/>
        </w:rPr>
        <w:t>Working Hours:</w:t>
      </w:r>
    </w:p>
    <w:p w14:paraId="648E1866" w14:textId="2F32EADD" w:rsidR="003B40FB" w:rsidRPr="003B40FB" w:rsidRDefault="003B40FB" w:rsidP="003B40FB">
      <w:pPr>
        <w:pStyle w:val="ListParagraph"/>
        <w:numPr>
          <w:ilvl w:val="0"/>
          <w:numId w:val="16"/>
        </w:numPr>
        <w:spacing w:line="276" w:lineRule="auto"/>
        <w:rPr>
          <w:lang w:val="en-ZA"/>
        </w:rPr>
      </w:pPr>
      <w:r w:rsidRPr="003B40FB">
        <w:rPr>
          <w:lang w:val="en-ZA"/>
        </w:rPr>
        <w:t xml:space="preserve">Your working hours will be from </w:t>
      </w:r>
      <w:r w:rsidRPr="003B40FB">
        <w:rPr>
          <w:b/>
          <w:bCs/>
          <w:lang w:val="en-ZA"/>
        </w:rPr>
        <w:t>9:00 AM to 5:00 PM</w:t>
      </w:r>
      <w:r w:rsidRPr="003B40FB">
        <w:rPr>
          <w:lang w:val="en-ZA"/>
        </w:rPr>
        <w:t>, Monday to Friday.</w:t>
      </w:r>
    </w:p>
    <w:p w14:paraId="0F7DB161" w14:textId="4B284FE6" w:rsidR="004360AC" w:rsidRPr="003B40FB" w:rsidRDefault="004360AC" w:rsidP="003B40FB">
      <w:pPr>
        <w:spacing w:line="276" w:lineRule="auto"/>
        <w:rPr>
          <w:lang w:val="en-ZA"/>
        </w:rPr>
      </w:pPr>
      <w:r w:rsidRPr="003B40FB">
        <w:rPr>
          <w:b/>
          <w:bCs/>
          <w:lang w:val="en-ZA"/>
        </w:rPr>
        <w:t>Benefits:</w:t>
      </w:r>
    </w:p>
    <w:p w14:paraId="640A85BE" w14:textId="77777777" w:rsidR="004360AC" w:rsidRPr="004360AC" w:rsidRDefault="004360AC" w:rsidP="003B40FB">
      <w:pPr>
        <w:numPr>
          <w:ilvl w:val="0"/>
          <w:numId w:val="17"/>
        </w:numPr>
        <w:spacing w:line="240" w:lineRule="auto"/>
        <w:rPr>
          <w:lang w:val="en-ZA"/>
        </w:rPr>
      </w:pPr>
      <w:r w:rsidRPr="004360AC">
        <w:rPr>
          <w:b/>
          <w:bCs/>
          <w:lang w:val="en-ZA"/>
        </w:rPr>
        <w:t>Annual Leave</w:t>
      </w:r>
      <w:r w:rsidRPr="004360AC">
        <w:rPr>
          <w:lang w:val="en-ZA"/>
        </w:rPr>
        <w:t>: You are entitled to annual leave as per South African regulations.</w:t>
      </w:r>
    </w:p>
    <w:p w14:paraId="02B9AA03" w14:textId="77777777" w:rsidR="004360AC" w:rsidRPr="004360AC" w:rsidRDefault="004360AC" w:rsidP="003B40FB">
      <w:pPr>
        <w:numPr>
          <w:ilvl w:val="0"/>
          <w:numId w:val="17"/>
        </w:numPr>
        <w:spacing w:line="240" w:lineRule="auto"/>
        <w:rPr>
          <w:lang w:val="en-ZA"/>
        </w:rPr>
      </w:pPr>
      <w:r w:rsidRPr="004360AC">
        <w:rPr>
          <w:lang w:val="en-ZA"/>
        </w:rPr>
        <w:t>[Additional Benefits, if any, e.g., Health Insurance, Retirement Savings Plan, etc.]</w:t>
      </w:r>
    </w:p>
    <w:p w14:paraId="0FBBD868" w14:textId="77777777" w:rsidR="003B40FB" w:rsidRDefault="003B40FB" w:rsidP="003B40FB">
      <w:pPr>
        <w:spacing w:line="276" w:lineRule="auto"/>
        <w:rPr>
          <w:b/>
          <w:bCs/>
          <w:lang w:val="en-ZA"/>
        </w:rPr>
      </w:pPr>
    </w:p>
    <w:p w14:paraId="656ADE8B" w14:textId="599DA47B" w:rsidR="004360AC" w:rsidRPr="004360AC" w:rsidRDefault="004360AC" w:rsidP="003B40FB">
      <w:pPr>
        <w:spacing w:line="276" w:lineRule="auto"/>
        <w:rPr>
          <w:b/>
          <w:bCs/>
          <w:lang w:val="en-ZA"/>
        </w:rPr>
      </w:pPr>
      <w:r w:rsidRPr="004360AC">
        <w:rPr>
          <w:b/>
          <w:bCs/>
          <w:lang w:val="en-ZA"/>
        </w:rPr>
        <w:lastRenderedPageBreak/>
        <w:t>Employment Type:</w:t>
      </w:r>
    </w:p>
    <w:p w14:paraId="4FE875C1" w14:textId="77777777" w:rsidR="004360AC" w:rsidRPr="004360AC" w:rsidRDefault="004360AC" w:rsidP="003B40FB">
      <w:pPr>
        <w:spacing w:line="276" w:lineRule="auto"/>
        <w:rPr>
          <w:lang w:val="en-ZA"/>
        </w:rPr>
      </w:pPr>
      <w:r w:rsidRPr="004360AC">
        <w:rPr>
          <w:lang w:val="en-ZA"/>
        </w:rPr>
        <w:t xml:space="preserve">Your employment with </w:t>
      </w:r>
      <w:r w:rsidRPr="004360AC">
        <w:rPr>
          <w:b/>
          <w:bCs/>
          <w:lang w:val="en-ZA"/>
        </w:rPr>
        <w:t>[Company Name]</w:t>
      </w:r>
      <w:r w:rsidRPr="004360AC">
        <w:rPr>
          <w:lang w:val="en-ZA"/>
        </w:rPr>
        <w:t xml:space="preserve"> is on a </w:t>
      </w:r>
      <w:r w:rsidRPr="004360AC">
        <w:rPr>
          <w:b/>
          <w:bCs/>
          <w:lang w:val="en-ZA"/>
        </w:rPr>
        <w:t>fixed-term contract</w:t>
      </w:r>
      <w:r w:rsidRPr="004360AC">
        <w:rPr>
          <w:lang w:val="en-ZA"/>
        </w:rPr>
        <w:t xml:space="preserve"> basis and will be subject to the successful completion of a [X]-month probationary period.</w:t>
      </w:r>
    </w:p>
    <w:p w14:paraId="23FA3F3D" w14:textId="77777777" w:rsidR="004360AC" w:rsidRPr="004360AC" w:rsidRDefault="004360AC" w:rsidP="003B40FB">
      <w:pPr>
        <w:spacing w:line="276" w:lineRule="auto"/>
        <w:rPr>
          <w:b/>
          <w:bCs/>
          <w:lang w:val="en-ZA"/>
        </w:rPr>
      </w:pPr>
      <w:r w:rsidRPr="004360AC">
        <w:rPr>
          <w:b/>
          <w:bCs/>
          <w:lang w:val="en-ZA"/>
        </w:rPr>
        <w:t>Job Responsibilities:</w:t>
      </w:r>
    </w:p>
    <w:p w14:paraId="5258BDA2" w14:textId="77777777" w:rsidR="004360AC" w:rsidRPr="004360AC" w:rsidRDefault="004360AC" w:rsidP="003B40FB">
      <w:pPr>
        <w:spacing w:line="240" w:lineRule="auto"/>
        <w:rPr>
          <w:lang w:val="en-ZA"/>
        </w:rPr>
      </w:pPr>
      <w:r w:rsidRPr="004360AC">
        <w:rPr>
          <w:lang w:val="en-ZA"/>
        </w:rPr>
        <w:t>As a Software Developer, your primary responsibilities will include:</w:t>
      </w:r>
    </w:p>
    <w:p w14:paraId="316FCBB7" w14:textId="77777777" w:rsidR="004360AC" w:rsidRPr="004360AC" w:rsidRDefault="004360AC" w:rsidP="003B40FB">
      <w:pPr>
        <w:numPr>
          <w:ilvl w:val="0"/>
          <w:numId w:val="18"/>
        </w:numPr>
        <w:spacing w:line="240" w:lineRule="auto"/>
        <w:rPr>
          <w:lang w:val="en-ZA"/>
        </w:rPr>
      </w:pPr>
      <w:r w:rsidRPr="004360AC">
        <w:rPr>
          <w:lang w:val="en-ZA"/>
        </w:rPr>
        <w:t>Developing, testing, and maintaining software applications.</w:t>
      </w:r>
    </w:p>
    <w:p w14:paraId="28E6F97C" w14:textId="77777777" w:rsidR="004360AC" w:rsidRPr="004360AC" w:rsidRDefault="004360AC" w:rsidP="003B40FB">
      <w:pPr>
        <w:numPr>
          <w:ilvl w:val="0"/>
          <w:numId w:val="18"/>
        </w:numPr>
        <w:spacing w:line="240" w:lineRule="auto"/>
        <w:rPr>
          <w:lang w:val="en-ZA"/>
        </w:rPr>
      </w:pPr>
      <w:r w:rsidRPr="004360AC">
        <w:rPr>
          <w:lang w:val="en-ZA"/>
        </w:rPr>
        <w:t>Collaborating with the team to design, develop, and implement new features.</w:t>
      </w:r>
    </w:p>
    <w:p w14:paraId="3FFDC0E5" w14:textId="77777777" w:rsidR="004360AC" w:rsidRPr="004360AC" w:rsidRDefault="004360AC" w:rsidP="003B40FB">
      <w:pPr>
        <w:numPr>
          <w:ilvl w:val="0"/>
          <w:numId w:val="18"/>
        </w:numPr>
        <w:spacing w:line="240" w:lineRule="auto"/>
        <w:rPr>
          <w:lang w:val="en-ZA"/>
        </w:rPr>
      </w:pPr>
      <w:r w:rsidRPr="004360AC">
        <w:rPr>
          <w:lang w:val="en-ZA"/>
        </w:rPr>
        <w:t>Participating in code reviews and optimizing code quality.</w:t>
      </w:r>
    </w:p>
    <w:p w14:paraId="04DDE989" w14:textId="77777777" w:rsidR="004360AC" w:rsidRPr="004360AC" w:rsidRDefault="004360AC" w:rsidP="003B40FB">
      <w:pPr>
        <w:numPr>
          <w:ilvl w:val="0"/>
          <w:numId w:val="18"/>
        </w:numPr>
        <w:spacing w:line="240" w:lineRule="auto"/>
        <w:rPr>
          <w:lang w:val="en-ZA"/>
        </w:rPr>
      </w:pPr>
      <w:r w:rsidRPr="004360AC">
        <w:rPr>
          <w:lang w:val="en-ZA"/>
        </w:rPr>
        <w:t>Troubleshooting, debugging, and resolving technical issues.</w:t>
      </w:r>
    </w:p>
    <w:p w14:paraId="5054E62A" w14:textId="77777777" w:rsidR="004360AC" w:rsidRPr="004360AC" w:rsidRDefault="004360AC" w:rsidP="003B40FB">
      <w:pPr>
        <w:numPr>
          <w:ilvl w:val="0"/>
          <w:numId w:val="18"/>
        </w:numPr>
        <w:spacing w:line="240" w:lineRule="auto"/>
        <w:rPr>
          <w:lang w:val="en-ZA"/>
        </w:rPr>
      </w:pPr>
      <w:r w:rsidRPr="004360AC">
        <w:rPr>
          <w:lang w:val="en-ZA"/>
        </w:rPr>
        <w:t>Contributing to technical documentation.</w:t>
      </w:r>
    </w:p>
    <w:p w14:paraId="19C7573C" w14:textId="77777777" w:rsidR="004360AC" w:rsidRPr="004360AC" w:rsidRDefault="004360AC" w:rsidP="003B40FB">
      <w:pPr>
        <w:spacing w:line="276" w:lineRule="auto"/>
        <w:rPr>
          <w:b/>
          <w:bCs/>
          <w:lang w:val="en-ZA"/>
        </w:rPr>
      </w:pPr>
      <w:r w:rsidRPr="004360AC">
        <w:rPr>
          <w:b/>
          <w:bCs/>
          <w:lang w:val="en-ZA"/>
        </w:rPr>
        <w:t>Confidentiality &amp; Intellectual Property:</w:t>
      </w:r>
    </w:p>
    <w:p w14:paraId="0F6A5438" w14:textId="77777777" w:rsidR="004360AC" w:rsidRPr="004360AC" w:rsidRDefault="004360AC" w:rsidP="003B40FB">
      <w:pPr>
        <w:spacing w:line="276" w:lineRule="auto"/>
        <w:rPr>
          <w:lang w:val="en-ZA"/>
        </w:rPr>
      </w:pPr>
      <w:r w:rsidRPr="004360AC">
        <w:rPr>
          <w:lang w:val="en-ZA"/>
        </w:rPr>
        <w:t>You will be required to sign a confidentiality and intellectual property agreement as part of your onboarding process.</w:t>
      </w:r>
    </w:p>
    <w:p w14:paraId="4E3B0EF7" w14:textId="77777777" w:rsidR="003B40FB" w:rsidRPr="004360AC" w:rsidRDefault="003B40FB" w:rsidP="003B40FB">
      <w:pPr>
        <w:spacing w:line="276" w:lineRule="auto"/>
        <w:rPr>
          <w:b/>
          <w:bCs/>
          <w:lang w:val="en-ZA"/>
        </w:rPr>
      </w:pPr>
      <w:r w:rsidRPr="004360AC">
        <w:rPr>
          <w:b/>
          <w:bCs/>
          <w:lang w:val="en-ZA"/>
        </w:rPr>
        <w:t>Visa and Relocation:</w:t>
      </w:r>
    </w:p>
    <w:p w14:paraId="1E01E283" w14:textId="77777777" w:rsidR="003B40FB" w:rsidRDefault="003B40FB" w:rsidP="003B40FB">
      <w:pPr>
        <w:spacing w:line="276" w:lineRule="auto"/>
        <w:rPr>
          <w:lang w:val="en-ZA"/>
        </w:rPr>
      </w:pPr>
      <w:r w:rsidRPr="004360AC">
        <w:rPr>
          <w:lang w:val="en-ZA"/>
        </w:rPr>
        <w:t xml:space="preserve">Please note that acceptance of this offer is required </w:t>
      </w:r>
      <w:r w:rsidRPr="004360AC">
        <w:rPr>
          <w:b/>
          <w:bCs/>
          <w:lang w:val="en-ZA"/>
        </w:rPr>
        <w:t>before you begin the visa application process</w:t>
      </w:r>
      <w:r w:rsidRPr="004360AC">
        <w:rPr>
          <w:lang w:val="en-ZA"/>
        </w:rPr>
        <w:t xml:space="preserve">. We recommend accepting this offer by </w:t>
      </w:r>
      <w:r w:rsidRPr="004360AC">
        <w:rPr>
          <w:b/>
          <w:bCs/>
          <w:lang w:val="en-ZA"/>
        </w:rPr>
        <w:t>30 September 2024</w:t>
      </w:r>
      <w:r w:rsidRPr="004360AC">
        <w:rPr>
          <w:lang w:val="en-ZA"/>
        </w:rPr>
        <w:t>, in order to ensure enough time for your visa application.</w:t>
      </w:r>
    </w:p>
    <w:p w14:paraId="5D8AD9A3" w14:textId="60E3CB7A" w:rsidR="003B40FB" w:rsidRPr="004360AC" w:rsidRDefault="003B40FB" w:rsidP="003B40FB">
      <w:pPr>
        <w:spacing w:line="276" w:lineRule="auto"/>
        <w:rPr>
          <w:lang w:val="en-ZA"/>
        </w:rPr>
      </w:pPr>
      <w:r w:rsidRPr="004360AC">
        <w:rPr>
          <w:b/>
          <w:bCs/>
          <w:lang w:val="en-ZA"/>
        </w:rPr>
        <w:t>Start Date:</w:t>
      </w:r>
    </w:p>
    <w:p w14:paraId="32CC2964" w14:textId="77777777" w:rsidR="003B40FB" w:rsidRPr="004360AC" w:rsidRDefault="003B40FB" w:rsidP="003B40FB">
      <w:pPr>
        <w:spacing w:line="276" w:lineRule="auto"/>
        <w:rPr>
          <w:lang w:val="en-ZA"/>
        </w:rPr>
      </w:pPr>
      <w:r w:rsidRPr="004360AC">
        <w:rPr>
          <w:lang w:val="en-ZA"/>
        </w:rPr>
        <w:t xml:space="preserve">Your official start date will be contingent upon the approval of your visa. Based on typical visa processing times (4-12 weeks), we anticipate a possible start date between </w:t>
      </w:r>
      <w:r w:rsidRPr="004360AC">
        <w:rPr>
          <w:b/>
          <w:bCs/>
          <w:lang w:val="en-ZA"/>
        </w:rPr>
        <w:t>November 2024 and January 2025</w:t>
      </w:r>
      <w:r w:rsidRPr="004360AC">
        <w:rPr>
          <w:lang w:val="en-ZA"/>
        </w:rPr>
        <w:t>, but this will depend on the speed of the visa approval process.</w:t>
      </w:r>
    </w:p>
    <w:p w14:paraId="5D5CBFBC" w14:textId="77777777" w:rsidR="003B40FB" w:rsidRPr="004360AC" w:rsidRDefault="003B40FB" w:rsidP="003B40FB">
      <w:pPr>
        <w:spacing w:line="276" w:lineRule="auto"/>
        <w:rPr>
          <w:b/>
          <w:bCs/>
          <w:lang w:val="en-ZA"/>
        </w:rPr>
      </w:pPr>
      <w:r w:rsidRPr="004360AC">
        <w:rPr>
          <w:b/>
          <w:bCs/>
          <w:lang w:val="en-ZA"/>
        </w:rPr>
        <w:t>Acceptance of Offer:</w:t>
      </w:r>
    </w:p>
    <w:p w14:paraId="4A348A67" w14:textId="77777777" w:rsidR="003B40FB" w:rsidRPr="004360AC" w:rsidRDefault="003B40FB" w:rsidP="003B40FB">
      <w:pPr>
        <w:spacing w:line="276" w:lineRule="auto"/>
        <w:rPr>
          <w:lang w:val="en-ZA"/>
        </w:rPr>
      </w:pPr>
      <w:r w:rsidRPr="004360AC">
        <w:rPr>
          <w:lang w:val="en-ZA"/>
        </w:rPr>
        <w:t xml:space="preserve">To accept this offer, please sign and return a copy by </w:t>
      </w:r>
      <w:r w:rsidRPr="004360AC">
        <w:rPr>
          <w:b/>
          <w:bCs/>
          <w:lang w:val="en-ZA"/>
        </w:rPr>
        <w:t>30 September 2024</w:t>
      </w:r>
      <w:r w:rsidRPr="004360AC">
        <w:rPr>
          <w:lang w:val="en-ZA"/>
        </w:rPr>
        <w:t>.</w:t>
      </w:r>
    </w:p>
    <w:p w14:paraId="5CAE7BF7" w14:textId="77777777" w:rsidR="003B40FB" w:rsidRPr="004360AC" w:rsidRDefault="003B40FB" w:rsidP="003B40FB">
      <w:pPr>
        <w:spacing w:line="276" w:lineRule="auto"/>
        <w:rPr>
          <w:b/>
          <w:bCs/>
          <w:lang w:val="en-ZA"/>
        </w:rPr>
      </w:pPr>
      <w:r w:rsidRPr="004360AC">
        <w:rPr>
          <w:b/>
          <w:bCs/>
          <w:lang w:val="en-ZA"/>
        </w:rPr>
        <w:t>Termination:</w:t>
      </w:r>
    </w:p>
    <w:p w14:paraId="2CD697CF" w14:textId="77777777" w:rsidR="003B40FB" w:rsidRPr="004360AC" w:rsidRDefault="003B40FB" w:rsidP="003B40FB">
      <w:pPr>
        <w:spacing w:line="276" w:lineRule="auto"/>
        <w:rPr>
          <w:lang w:val="en-ZA"/>
        </w:rPr>
      </w:pPr>
      <w:r w:rsidRPr="004360AC">
        <w:rPr>
          <w:lang w:val="en-ZA"/>
        </w:rPr>
        <w:t>Either party may terminate this agreement with a notice period of [X weeks/months], subject to applicable laws.</w:t>
      </w:r>
    </w:p>
    <w:p w14:paraId="3F8ABB50" w14:textId="77777777" w:rsidR="003B40FB" w:rsidRPr="004360AC" w:rsidRDefault="003B40FB" w:rsidP="003B40FB">
      <w:pPr>
        <w:spacing w:line="276" w:lineRule="auto"/>
        <w:rPr>
          <w:lang w:val="en-ZA"/>
        </w:rPr>
      </w:pPr>
      <w:r w:rsidRPr="004360AC">
        <w:rPr>
          <w:lang w:val="en-ZA"/>
        </w:rPr>
        <w:t xml:space="preserve">We are confident that your skills and experience will be an asset to </w:t>
      </w:r>
      <w:r w:rsidRPr="004360AC">
        <w:rPr>
          <w:b/>
          <w:bCs/>
          <w:lang w:val="en-ZA"/>
        </w:rPr>
        <w:t>[Company Name]</w:t>
      </w:r>
      <w:r w:rsidRPr="004360AC">
        <w:rPr>
          <w:lang w:val="en-ZA"/>
        </w:rPr>
        <w:t>, and we look forward to having you on board. Please review the terms above and confirm your acceptance by signing below.</w:t>
      </w:r>
    </w:p>
    <w:p w14:paraId="4840C11B" w14:textId="77777777" w:rsidR="003B40FB" w:rsidRPr="004360AC" w:rsidRDefault="003B40FB" w:rsidP="003B40FB">
      <w:pPr>
        <w:spacing w:line="276" w:lineRule="auto"/>
        <w:rPr>
          <w:lang w:val="en-ZA"/>
        </w:rPr>
      </w:pPr>
      <w:r w:rsidRPr="004360AC">
        <w:rPr>
          <w:lang w:val="en-ZA"/>
        </w:rPr>
        <w:lastRenderedPageBreak/>
        <w:t>Should you have any questions or require further details, feel free to contact us at [Contact Information].</w:t>
      </w:r>
    </w:p>
    <w:p w14:paraId="773D08DD" w14:textId="77777777" w:rsidR="003B40FB" w:rsidRPr="004360AC" w:rsidRDefault="003B40FB" w:rsidP="003B40FB">
      <w:pPr>
        <w:spacing w:line="276" w:lineRule="auto"/>
        <w:rPr>
          <w:lang w:val="en-ZA"/>
        </w:rPr>
      </w:pPr>
      <w:r w:rsidRPr="004360AC">
        <w:rPr>
          <w:lang w:val="en-ZA"/>
        </w:rPr>
        <w:t xml:space="preserve">To accept this offer, please sign and return a copy by </w:t>
      </w:r>
      <w:r w:rsidRPr="004360AC">
        <w:rPr>
          <w:b/>
          <w:bCs/>
          <w:lang w:val="en-ZA"/>
        </w:rPr>
        <w:t>30 September 2024</w:t>
      </w:r>
      <w:r w:rsidRPr="004360AC">
        <w:rPr>
          <w:lang w:val="en-ZA"/>
        </w:rPr>
        <w:t>.</w:t>
      </w:r>
    </w:p>
    <w:p w14:paraId="6D6F3BBB" w14:textId="77777777" w:rsidR="004360AC" w:rsidRPr="004360AC" w:rsidRDefault="004360AC" w:rsidP="003B40FB">
      <w:pPr>
        <w:spacing w:line="276" w:lineRule="auto"/>
        <w:rPr>
          <w:lang w:val="en-ZA"/>
        </w:rPr>
      </w:pPr>
      <w:r w:rsidRPr="004360AC">
        <w:rPr>
          <w:lang w:val="en-ZA"/>
        </w:rPr>
        <w:t>Sincerely,</w:t>
      </w:r>
    </w:p>
    <w:p w14:paraId="5F535A3C" w14:textId="77777777" w:rsidR="004360AC" w:rsidRPr="004360AC" w:rsidRDefault="004360AC" w:rsidP="003B40FB">
      <w:pPr>
        <w:spacing w:line="276" w:lineRule="auto"/>
        <w:rPr>
          <w:lang w:val="en-ZA"/>
        </w:rPr>
      </w:pPr>
      <w:r w:rsidRPr="004360AC">
        <w:rPr>
          <w:lang w:val="en-ZA"/>
        </w:rPr>
        <w:t>[Hiring Manager’s Full Name]</w:t>
      </w:r>
      <w:r w:rsidRPr="004360AC">
        <w:rPr>
          <w:lang w:val="en-ZA"/>
        </w:rPr>
        <w:br/>
        <w:t>[Hiring Manager’s Title]</w:t>
      </w:r>
      <w:r w:rsidRPr="004360AC">
        <w:rPr>
          <w:lang w:val="en-ZA"/>
        </w:rPr>
        <w:br/>
        <w:t>[Company Name]</w:t>
      </w:r>
    </w:p>
    <w:p w14:paraId="1BB99FD1" w14:textId="77777777" w:rsidR="004360AC" w:rsidRPr="004360AC" w:rsidRDefault="00D273F2" w:rsidP="003B40FB">
      <w:pPr>
        <w:spacing w:line="276" w:lineRule="auto"/>
        <w:rPr>
          <w:lang w:val="en-ZA"/>
        </w:rPr>
      </w:pPr>
      <w:r w:rsidRPr="00D273F2">
        <w:rPr>
          <w:noProof/>
          <w:lang w:val="en-ZA"/>
        </w:rPr>
        <w:pict w14:anchorId="2CBC2CED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3B34DD9B" w14:textId="77777777" w:rsidR="004360AC" w:rsidRPr="004360AC" w:rsidRDefault="004360AC" w:rsidP="003B40FB">
      <w:pPr>
        <w:spacing w:line="276" w:lineRule="auto"/>
        <w:rPr>
          <w:lang w:val="en-ZA"/>
        </w:rPr>
      </w:pPr>
      <w:r w:rsidRPr="004360AC">
        <w:rPr>
          <w:b/>
          <w:bCs/>
          <w:lang w:val="en-ZA"/>
        </w:rPr>
        <w:t>Acceptance of Offer</w:t>
      </w:r>
    </w:p>
    <w:p w14:paraId="7626647D" w14:textId="77777777" w:rsidR="004360AC" w:rsidRPr="004360AC" w:rsidRDefault="004360AC" w:rsidP="003B40FB">
      <w:pPr>
        <w:spacing w:line="276" w:lineRule="auto"/>
        <w:rPr>
          <w:lang w:val="en-ZA"/>
        </w:rPr>
      </w:pPr>
      <w:r w:rsidRPr="004360AC">
        <w:rPr>
          <w:lang w:val="en-ZA"/>
        </w:rPr>
        <w:t>I, [Candidate's Full Name], accept the position of Software Developer at [Company Name] under the terms and conditions outlined above.</w:t>
      </w:r>
    </w:p>
    <w:p w14:paraId="39E9FFCE" w14:textId="77777777" w:rsidR="004360AC" w:rsidRPr="004360AC" w:rsidRDefault="004360AC" w:rsidP="003B40FB">
      <w:pPr>
        <w:spacing w:line="276" w:lineRule="auto"/>
        <w:rPr>
          <w:lang w:val="en-ZA"/>
        </w:rPr>
      </w:pPr>
      <w:r w:rsidRPr="004360AC">
        <w:rPr>
          <w:lang w:val="en-ZA"/>
        </w:rPr>
        <w:t>Signature: __________________________</w:t>
      </w:r>
      <w:r w:rsidRPr="004360AC">
        <w:rPr>
          <w:lang w:val="en-ZA"/>
        </w:rPr>
        <w:br/>
        <w:t>Date: ______________________________</w:t>
      </w:r>
    </w:p>
    <w:p w14:paraId="610746FE" w14:textId="77777777" w:rsidR="004360AC" w:rsidRPr="004360AC" w:rsidRDefault="00D273F2" w:rsidP="003B40FB">
      <w:pPr>
        <w:spacing w:line="276" w:lineRule="auto"/>
        <w:rPr>
          <w:lang w:val="en-ZA"/>
        </w:rPr>
      </w:pPr>
      <w:r w:rsidRPr="00D273F2">
        <w:rPr>
          <w:noProof/>
          <w:lang w:val="en-ZA"/>
        </w:rPr>
        <w:pict w14:anchorId="4A1439B8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D634610" w14:textId="5F4F2C74" w:rsidR="00BC467A" w:rsidRDefault="00BC467A" w:rsidP="004360AC"/>
    <w:sectPr w:rsidR="00BC467A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031D36" w14:textId="77777777" w:rsidR="00D273F2" w:rsidRDefault="00D273F2">
      <w:pPr>
        <w:spacing w:after="0" w:line="240" w:lineRule="auto"/>
      </w:pPr>
      <w:r>
        <w:separator/>
      </w:r>
    </w:p>
  </w:endnote>
  <w:endnote w:type="continuationSeparator" w:id="0">
    <w:p w14:paraId="0A2A50E8" w14:textId="77777777" w:rsidR="00D273F2" w:rsidRDefault="00D27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A6B508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A3D5E0" w14:textId="77777777" w:rsidR="00D273F2" w:rsidRDefault="00D273F2">
      <w:pPr>
        <w:spacing w:after="0" w:line="240" w:lineRule="auto"/>
      </w:pPr>
      <w:r>
        <w:separator/>
      </w:r>
    </w:p>
  </w:footnote>
  <w:footnote w:type="continuationSeparator" w:id="0">
    <w:p w14:paraId="43A33811" w14:textId="77777777" w:rsidR="00D273F2" w:rsidRDefault="00D273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5C1964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F88A582" wp14:editId="08422806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22485B98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101268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D061FB4" wp14:editId="1EFB3F1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652A50C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442C50"/>
    <w:multiLevelType w:val="multilevel"/>
    <w:tmpl w:val="65AA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2B60D6"/>
    <w:multiLevelType w:val="multilevel"/>
    <w:tmpl w:val="978EC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F7150A"/>
    <w:multiLevelType w:val="multilevel"/>
    <w:tmpl w:val="C1A43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2132C7"/>
    <w:multiLevelType w:val="multilevel"/>
    <w:tmpl w:val="718EB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D21AC3"/>
    <w:multiLevelType w:val="multilevel"/>
    <w:tmpl w:val="E452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4875BC"/>
    <w:multiLevelType w:val="multilevel"/>
    <w:tmpl w:val="DD56D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FB0A96"/>
    <w:multiLevelType w:val="multilevel"/>
    <w:tmpl w:val="79F2D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5E7377"/>
    <w:multiLevelType w:val="multilevel"/>
    <w:tmpl w:val="FDBE1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5589661">
    <w:abstractNumId w:val="9"/>
  </w:num>
  <w:num w:numId="2" w16cid:durableId="1512183278">
    <w:abstractNumId w:val="7"/>
  </w:num>
  <w:num w:numId="3" w16cid:durableId="1246648462">
    <w:abstractNumId w:val="6"/>
  </w:num>
  <w:num w:numId="4" w16cid:durableId="1104810516">
    <w:abstractNumId w:val="5"/>
  </w:num>
  <w:num w:numId="5" w16cid:durableId="55781940">
    <w:abstractNumId w:val="4"/>
  </w:num>
  <w:num w:numId="6" w16cid:durableId="1881090327">
    <w:abstractNumId w:val="8"/>
  </w:num>
  <w:num w:numId="7" w16cid:durableId="2102097339">
    <w:abstractNumId w:val="3"/>
  </w:num>
  <w:num w:numId="8" w16cid:durableId="214125179">
    <w:abstractNumId w:val="2"/>
  </w:num>
  <w:num w:numId="9" w16cid:durableId="257636599">
    <w:abstractNumId w:val="1"/>
  </w:num>
  <w:num w:numId="10" w16cid:durableId="1740131117">
    <w:abstractNumId w:val="0"/>
  </w:num>
  <w:num w:numId="11" w16cid:durableId="1408258848">
    <w:abstractNumId w:val="11"/>
  </w:num>
  <w:num w:numId="12" w16cid:durableId="491288502">
    <w:abstractNumId w:val="14"/>
  </w:num>
  <w:num w:numId="13" w16cid:durableId="693263460">
    <w:abstractNumId w:val="16"/>
  </w:num>
  <w:num w:numId="14" w16cid:durableId="171533223">
    <w:abstractNumId w:val="15"/>
  </w:num>
  <w:num w:numId="15" w16cid:durableId="1349987157">
    <w:abstractNumId w:val="17"/>
  </w:num>
  <w:num w:numId="16" w16cid:durableId="1587957175">
    <w:abstractNumId w:val="10"/>
  </w:num>
  <w:num w:numId="17" w16cid:durableId="53628243">
    <w:abstractNumId w:val="13"/>
  </w:num>
  <w:num w:numId="18" w16cid:durableId="98785676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0AC"/>
    <w:rsid w:val="00251664"/>
    <w:rsid w:val="003B40FB"/>
    <w:rsid w:val="003F5321"/>
    <w:rsid w:val="004360AC"/>
    <w:rsid w:val="0048751C"/>
    <w:rsid w:val="00501646"/>
    <w:rsid w:val="005648AE"/>
    <w:rsid w:val="006B7F6C"/>
    <w:rsid w:val="00775AFB"/>
    <w:rsid w:val="00AA77E8"/>
    <w:rsid w:val="00AC6117"/>
    <w:rsid w:val="00BC467A"/>
    <w:rsid w:val="00D273F2"/>
    <w:rsid w:val="00E5559C"/>
    <w:rsid w:val="00F72272"/>
    <w:rsid w:val="00F8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8A8143"/>
  <w15:chartTrackingRefBased/>
  <w15:docId w15:val="{1FB32FCE-440B-EE43-80E0-42B603F03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1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8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3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96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urahakabeya/Library/Containers/com.microsoft.Word/Data/Library/Application%20Support/Microsoft/Office/16.0/DTS/en-ZA%7b883CCEF4-458E-2D4C-B217-F5443D620B1E%7d/%7bB603DFBB-9DBB-484A-85AC-1D7B3E0F051A%7dtf1000208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Cover Letter.dotx</Template>
  <TotalTime>11</TotalTime>
  <Pages>3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Furaha Kabeya</dc:creator>
  <cp:keywords/>
  <dc:description/>
  <cp:lastModifiedBy>Kabeya, F, Ms [24115207@sun.ac.za]</cp:lastModifiedBy>
  <cp:revision>1</cp:revision>
  <dcterms:created xsi:type="dcterms:W3CDTF">2024-09-30T08:30:00Z</dcterms:created>
  <dcterms:modified xsi:type="dcterms:W3CDTF">2024-09-30T08:48:00Z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